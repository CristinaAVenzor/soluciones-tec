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67BB" w14:textId="77777777" w:rsidR="00380DA7" w:rsidRDefault="00380DA7" w:rsidP="00782F12"/>
    <w:sectPr w:rsidR="00380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94"/>
    <w:rsid w:val="00380DA7"/>
    <w:rsid w:val="00384FD0"/>
    <w:rsid w:val="003B3765"/>
    <w:rsid w:val="0047230D"/>
    <w:rsid w:val="005D0FE1"/>
    <w:rsid w:val="00675538"/>
    <w:rsid w:val="006F5392"/>
    <w:rsid w:val="00766894"/>
    <w:rsid w:val="00782F12"/>
    <w:rsid w:val="00885CEE"/>
    <w:rsid w:val="008E77C2"/>
    <w:rsid w:val="008F744F"/>
    <w:rsid w:val="00AA689F"/>
    <w:rsid w:val="00AE0857"/>
    <w:rsid w:val="00B11788"/>
    <w:rsid w:val="00B84871"/>
    <w:rsid w:val="00CA02E9"/>
    <w:rsid w:val="00D70D7E"/>
    <w:rsid w:val="00E54DD6"/>
    <w:rsid w:val="00F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18797"/>
  <w15:chartTrackingRefBased/>
  <w15:docId w15:val="{F3C02425-9614-084E-BF7E-F356FD28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D0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82F1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215E99" w:themeColor="text2" w:themeTint="BF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2F12"/>
    <w:pPr>
      <w:spacing w:before="240" w:after="80" w:line="276" w:lineRule="auto"/>
      <w:outlineLvl w:val="1"/>
    </w:pPr>
    <w:rPr>
      <w:rFonts w:eastAsiaTheme="minorEastAsia"/>
      <w:b/>
      <w:smallCaps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F12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F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F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F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F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2F12"/>
    <w:rPr>
      <w:rFonts w:ascii="Montserrat" w:eastAsiaTheme="minorEastAsia" w:hAnsi="Montserrat"/>
      <w:b/>
      <w:smallCaps/>
      <w:spacing w:val="5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82F12"/>
    <w:rPr>
      <w:rFonts w:ascii="Montserrat" w:eastAsiaTheme="majorEastAsia" w:hAnsi="Montserrat" w:cstheme="majorBidi"/>
      <w:b/>
      <w:color w:val="215E99" w:themeColor="text2" w:themeTint="BF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F12"/>
    <w:rPr>
      <w:rFonts w:ascii="Montserrat" w:eastAsiaTheme="majorEastAsia" w:hAnsi="Montserrat" w:cstheme="majorBidi"/>
      <w:b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F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F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F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F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F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F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F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F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F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F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F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F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F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istinaalvarez/Documents/GitHub/soluciones-tec/SERRALDE/Code/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Alvarez Venzor, Diana Cristina</cp:lastModifiedBy>
  <cp:revision>3</cp:revision>
  <dcterms:created xsi:type="dcterms:W3CDTF">2024-05-29T17:46:00Z</dcterms:created>
  <dcterms:modified xsi:type="dcterms:W3CDTF">2024-05-29T17:57:00Z</dcterms:modified>
</cp:coreProperties>
</file>